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0E6F6" w:themeColor="accent6" w:themeTint="33"/>
  <w:body>
    <w:tbl>
      <w:tblPr>
        <w:tblW w:w="11224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45"/>
        <w:gridCol w:w="749"/>
        <w:gridCol w:w="6730"/>
      </w:tblGrid>
      <w:tr w:rsidR="001B2ABD" w14:paraId="1D8DB108" w14:textId="77777777" w:rsidTr="000909C5">
        <w:trPr>
          <w:trHeight w:val="5197"/>
        </w:trPr>
        <w:tc>
          <w:tcPr>
            <w:tcW w:w="3745" w:type="dxa"/>
            <w:vAlign w:val="bottom"/>
          </w:tcPr>
          <w:p w14:paraId="72384FCD" w14:textId="4E24F3FD" w:rsidR="001B2ABD" w:rsidRDefault="00A211B9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CDCA0B3" wp14:editId="41C3D09E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-1061720</wp:posOffset>
                  </wp:positionV>
                  <wp:extent cx="2157730" cy="2095500"/>
                  <wp:effectExtent l="57150" t="57150" r="52070" b="57150"/>
                  <wp:wrapSquare wrapText="bothSides"/>
                  <wp:docPr id="37651031" name="Picture 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51031" name="Picture 3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7730" cy="2095500"/>
                          </a:xfrm>
                          <a:prstGeom prst="flowChartConnector">
                            <a:avLst/>
                          </a:prstGeom>
                          <a:noFill/>
                          <a:ln w="571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49" w:type="dxa"/>
          </w:tcPr>
          <w:p w14:paraId="755A634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730" w:type="dxa"/>
            <w:vAlign w:val="bottom"/>
          </w:tcPr>
          <w:p w14:paraId="279FAC15" w14:textId="14000DB7" w:rsidR="001B2ABD" w:rsidRDefault="009E20CD" w:rsidP="001B2ABD">
            <w:pPr>
              <w:pStyle w:val="Title"/>
            </w:pPr>
            <w:r>
              <w:t>bharat gupta</w:t>
            </w:r>
          </w:p>
          <w:p w14:paraId="33995CE6" w14:textId="6553DFCF" w:rsidR="001B2ABD" w:rsidRPr="00C73FF7" w:rsidRDefault="009E20CD" w:rsidP="001B2ABD">
            <w:pPr>
              <w:pStyle w:val="Subtitle"/>
              <w:rPr>
                <w:b/>
                <w:bCs/>
              </w:rPr>
            </w:pPr>
            <w:r w:rsidRPr="003F66C5">
              <w:rPr>
                <w:b/>
                <w:bCs/>
                <w:spacing w:val="0"/>
                <w:w w:val="94"/>
              </w:rPr>
              <w:t>U</w:t>
            </w:r>
            <w:r w:rsidR="006329B2" w:rsidRPr="003F66C5">
              <w:rPr>
                <w:b/>
                <w:bCs/>
                <w:spacing w:val="0"/>
                <w:w w:val="94"/>
              </w:rPr>
              <w:t>I</w:t>
            </w:r>
            <w:r w:rsidRPr="003F66C5">
              <w:rPr>
                <w:b/>
                <w:bCs/>
                <w:spacing w:val="0"/>
                <w:w w:val="94"/>
              </w:rPr>
              <w:t>/U</w:t>
            </w:r>
            <w:r w:rsidR="006329B2" w:rsidRPr="003F66C5">
              <w:rPr>
                <w:b/>
                <w:bCs/>
                <w:spacing w:val="0"/>
                <w:w w:val="94"/>
              </w:rPr>
              <w:t>X</w:t>
            </w:r>
            <w:r w:rsidRPr="003F66C5">
              <w:rPr>
                <w:b/>
                <w:bCs/>
                <w:spacing w:val="0"/>
                <w:w w:val="94"/>
              </w:rPr>
              <w:t xml:space="preserve"> designe</w:t>
            </w:r>
            <w:r w:rsidRPr="003F66C5">
              <w:rPr>
                <w:b/>
                <w:bCs/>
                <w:spacing w:val="1"/>
                <w:w w:val="94"/>
              </w:rPr>
              <w:t>r</w:t>
            </w:r>
          </w:p>
        </w:tc>
      </w:tr>
      <w:tr w:rsidR="001B2ABD" w14:paraId="779260A9" w14:textId="77777777" w:rsidTr="000909C5">
        <w:trPr>
          <w:trHeight w:val="8350"/>
        </w:trPr>
        <w:tc>
          <w:tcPr>
            <w:tcW w:w="3745" w:type="dxa"/>
          </w:tcPr>
          <w:sdt>
            <w:sdtPr>
              <w:id w:val="-1711873194"/>
              <w:placeholder>
                <w:docPart w:val="58A760CACA4245D29A2D0CF46650D65F"/>
              </w:placeholder>
              <w:temporary/>
              <w:showingPlcHdr/>
              <w15:appearance w15:val="hidden"/>
            </w:sdtPr>
            <w:sdtContent>
              <w:p w14:paraId="5FCD52B3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59B4C145" w14:textId="1ACB495A" w:rsidR="00036450" w:rsidRDefault="002742F6" w:rsidP="00B50DC0">
            <w:r>
              <w:t xml:space="preserve">Dedicated and </w:t>
            </w:r>
            <w:r w:rsidR="00BC52C0">
              <w:t>e</w:t>
            </w:r>
            <w:r>
              <w:t>nthusia</w:t>
            </w:r>
            <w:r w:rsidR="002556FE">
              <w:t>s</w:t>
            </w:r>
            <w:r>
              <w:t xml:space="preserve">tic </w:t>
            </w:r>
            <w:r w:rsidR="002556FE">
              <w:t>Web D</w:t>
            </w:r>
            <w:r w:rsidR="000109C8">
              <w:t>e</w:t>
            </w:r>
            <w:r w:rsidR="002556FE">
              <w:t>veloper</w:t>
            </w:r>
            <w:r w:rsidR="000109C8">
              <w:t xml:space="preserve"> </w:t>
            </w:r>
            <w:r w:rsidR="007D3B64">
              <w:t>who is open to learn and grow</w:t>
            </w:r>
            <w:r w:rsidR="00924FAB">
              <w:t xml:space="preserve"> </w:t>
            </w:r>
            <w:r w:rsidR="00780D65">
              <w:t xml:space="preserve">with my creative and progressive </w:t>
            </w:r>
            <w:proofErr w:type="gramStart"/>
            <w:r w:rsidR="00780D65">
              <w:t>mindset</w:t>
            </w:r>
            <w:r w:rsidR="00C215AE">
              <w:t xml:space="preserve"> .</w:t>
            </w:r>
            <w:proofErr w:type="gramEnd"/>
            <w:r w:rsidR="00C215AE">
              <w:t xml:space="preserve"> I like to work </w:t>
            </w:r>
            <w:r w:rsidR="00EA16CE">
              <w:t xml:space="preserve">with teams as a </w:t>
            </w:r>
            <w:r w:rsidR="00A33F7D">
              <w:t>r</w:t>
            </w:r>
            <w:r w:rsidR="00EA16CE">
              <w:t xml:space="preserve">esponsible team member and have </w:t>
            </w:r>
            <w:r w:rsidR="00A33F7D">
              <w:t xml:space="preserve">experience </w:t>
            </w:r>
            <w:r w:rsidR="00F67E0C">
              <w:t xml:space="preserve">to a </w:t>
            </w:r>
            <w:proofErr w:type="gramStart"/>
            <w:r w:rsidR="00F67E0C">
              <w:t xml:space="preserve">lead </w:t>
            </w:r>
            <w:r w:rsidR="008D6396">
              <w:t>teams</w:t>
            </w:r>
            <w:proofErr w:type="gramEnd"/>
            <w:r w:rsidR="008D6396">
              <w:t xml:space="preserve"> in several project </w:t>
            </w:r>
            <w:r w:rsidR="000109C8">
              <w:t xml:space="preserve"> </w:t>
            </w:r>
          </w:p>
          <w:p w14:paraId="066757F3" w14:textId="77777777" w:rsidR="00036450" w:rsidRDefault="00036450" w:rsidP="00036450"/>
          <w:sdt>
            <w:sdtPr>
              <w:id w:val="-1954003311"/>
              <w:placeholder>
                <w:docPart w:val="2681BC0608884C2A8B73F79586DF0147"/>
              </w:placeholder>
              <w:temporary/>
              <w:showingPlcHdr/>
              <w15:appearance w15:val="hidden"/>
            </w:sdtPr>
            <w:sdtContent>
              <w:p w14:paraId="45A5BDA0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4C908768AE39425DA8B0E4C32E6DFAA8"/>
              </w:placeholder>
              <w:temporary/>
              <w:showingPlcHdr/>
              <w15:appearance w15:val="hidden"/>
            </w:sdtPr>
            <w:sdtContent>
              <w:p w14:paraId="02686D62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7B38FC4C" w14:textId="226E29C5" w:rsidR="004D3011" w:rsidRDefault="0079164A" w:rsidP="004D3011">
            <w:r>
              <w:t>8619429263</w:t>
            </w:r>
          </w:p>
          <w:p w14:paraId="5433FC8D" w14:textId="77777777" w:rsidR="004D3011" w:rsidRPr="004D3011" w:rsidRDefault="004D3011" w:rsidP="004D3011"/>
          <w:sdt>
            <w:sdtPr>
              <w:id w:val="-240260293"/>
              <w:placeholder>
                <w:docPart w:val="FAD99AF8D2B64AB9821A1E9BD32926F4"/>
              </w:placeholder>
              <w:temporary/>
              <w:showingPlcHdr/>
              <w15:appearance w15:val="hidden"/>
            </w:sdtPr>
            <w:sdtContent>
              <w:p w14:paraId="018AFA7E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4BB86CF1" w14:textId="2C865BBB" w:rsidR="00036450" w:rsidRPr="00E4381A" w:rsidRDefault="00502709" w:rsidP="004D3011">
            <w:pPr>
              <w:rPr>
                <w:rStyle w:val="Hyperlink"/>
              </w:rPr>
            </w:pPr>
            <w:r>
              <w:rPr>
                <w:rStyle w:val="Hyperlink"/>
              </w:rPr>
              <w:t>Gbharat29042gmail.com</w:t>
            </w:r>
          </w:p>
          <w:sdt>
            <w:sdtPr>
              <w:id w:val="-1444214663"/>
              <w:placeholder>
                <w:docPart w:val="3219D12D9586432382D087211E4C4DAC"/>
              </w:placeholder>
              <w:temporary/>
              <w:showingPlcHdr/>
              <w15:appearance w15:val="hidden"/>
            </w:sdtPr>
            <w:sdtContent>
              <w:p w14:paraId="7D384A17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737F5947" w14:textId="2062BB39" w:rsidR="004D3011" w:rsidRDefault="00502709" w:rsidP="004D3011">
            <w:r>
              <w:t>Sketching</w:t>
            </w:r>
          </w:p>
          <w:p w14:paraId="7790DB9F" w14:textId="49C28EC4" w:rsidR="004D3011" w:rsidRDefault="00502709" w:rsidP="004D3011">
            <w:r>
              <w:t>Beatboxing</w:t>
            </w:r>
          </w:p>
          <w:p w14:paraId="0B465315" w14:textId="39B6BFD7" w:rsidR="004D3011" w:rsidRDefault="00502709" w:rsidP="004D3011">
            <w:r>
              <w:t>Music List</w:t>
            </w:r>
            <w:r w:rsidR="00C811E5">
              <w:t>e</w:t>
            </w:r>
            <w:r>
              <w:t>ning</w:t>
            </w:r>
          </w:p>
          <w:p w14:paraId="3D0954B6" w14:textId="77777777" w:rsidR="004D3011" w:rsidRDefault="00D73226" w:rsidP="004D3011">
            <w:r>
              <w:t>Playing video games</w:t>
            </w:r>
          </w:p>
          <w:p w14:paraId="6AA7094D" w14:textId="77777777" w:rsidR="00615574" w:rsidRDefault="00615574" w:rsidP="004D3011"/>
          <w:p w14:paraId="1578119D" w14:textId="77777777" w:rsidR="00615574" w:rsidRDefault="0042672C" w:rsidP="004D3011">
            <w:pPr>
              <w:rPr>
                <w:b/>
                <w:bCs/>
                <w:color w:val="134163" w:themeColor="accent6" w:themeShade="80"/>
                <w:sz w:val="28"/>
                <w:szCs w:val="28"/>
              </w:rPr>
            </w:pPr>
            <w:r>
              <w:rPr>
                <w:b/>
                <w:bCs/>
                <w:color w:val="134163" w:themeColor="accent6" w:themeShade="80"/>
                <w:sz w:val="28"/>
                <w:szCs w:val="28"/>
              </w:rPr>
              <w:t>LANGUAGE</w:t>
            </w:r>
          </w:p>
          <w:p w14:paraId="4173FAD1" w14:textId="77777777" w:rsidR="0042672C" w:rsidRDefault="0042672C" w:rsidP="004D3011">
            <w:pPr>
              <w:rPr>
                <w:b/>
                <w:bCs/>
                <w:color w:val="134163" w:themeColor="accent6" w:themeShade="80"/>
                <w:szCs w:val="18"/>
              </w:rPr>
            </w:pPr>
          </w:p>
          <w:p w14:paraId="040FD8E7" w14:textId="77777777" w:rsidR="00355102" w:rsidRPr="00EC3BA1" w:rsidRDefault="00355102" w:rsidP="004D3011">
            <w:pPr>
              <w:rPr>
                <w:color w:val="000000" w:themeColor="text1"/>
                <w:szCs w:val="18"/>
              </w:rPr>
            </w:pPr>
            <w:r w:rsidRPr="00EC3BA1">
              <w:rPr>
                <w:color w:val="000000" w:themeColor="text1"/>
                <w:szCs w:val="18"/>
              </w:rPr>
              <w:t>Hindi</w:t>
            </w:r>
          </w:p>
          <w:p w14:paraId="23EE0AE5" w14:textId="284F5F94" w:rsidR="00355102" w:rsidRPr="00EC3BA1" w:rsidRDefault="00355102" w:rsidP="004D3011">
            <w:pPr>
              <w:rPr>
                <w:color w:val="000000" w:themeColor="text1"/>
                <w:szCs w:val="18"/>
              </w:rPr>
            </w:pPr>
            <w:r w:rsidRPr="00EC3BA1">
              <w:rPr>
                <w:color w:val="000000" w:themeColor="text1"/>
                <w:szCs w:val="18"/>
              </w:rPr>
              <w:t>English</w:t>
            </w:r>
          </w:p>
        </w:tc>
        <w:tc>
          <w:tcPr>
            <w:tcW w:w="749" w:type="dxa"/>
          </w:tcPr>
          <w:p w14:paraId="7E24CADB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730" w:type="dxa"/>
          </w:tcPr>
          <w:sdt>
            <w:sdtPr>
              <w:id w:val="1049110328"/>
              <w:placeholder>
                <w:docPart w:val="42A6A11B584244C797F613BB0455B5A1"/>
              </w:placeholder>
              <w:temporary/>
              <w:showingPlcHdr/>
              <w15:appearance w15:val="hidden"/>
            </w:sdtPr>
            <w:sdtContent>
              <w:p w14:paraId="64872154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17A074DA" w14:textId="77777777" w:rsidR="000909C5" w:rsidRPr="00B359E4" w:rsidRDefault="000909C5" w:rsidP="000909C5">
            <w:pPr>
              <w:pStyle w:val="Heading4"/>
            </w:pPr>
            <w:r>
              <w:t>JECRC University</w:t>
            </w:r>
          </w:p>
          <w:p w14:paraId="01AF8C6A" w14:textId="77777777" w:rsidR="000909C5" w:rsidRPr="00B359E4" w:rsidRDefault="000909C5" w:rsidP="000909C5">
            <w:pPr>
              <w:pStyle w:val="Date"/>
            </w:pPr>
            <w:r>
              <w:t>BCA from 2022-2025 (Under Graduate Degree)</w:t>
            </w:r>
          </w:p>
          <w:p w14:paraId="46AA8158" w14:textId="77777777" w:rsidR="000909C5" w:rsidRDefault="000909C5" w:rsidP="000909C5">
            <w:r>
              <w:t xml:space="preserve">[ I’ve done my BCA with specialization of web designing and </w:t>
            </w:r>
            <w:proofErr w:type="gramStart"/>
            <w:r>
              <w:t>development ]</w:t>
            </w:r>
            <w:proofErr w:type="gramEnd"/>
          </w:p>
          <w:p w14:paraId="656C5647" w14:textId="77777777" w:rsidR="000909C5" w:rsidRDefault="000909C5" w:rsidP="00B359E4">
            <w:pPr>
              <w:pStyle w:val="Heading4"/>
            </w:pPr>
          </w:p>
          <w:p w14:paraId="2F167167" w14:textId="5858AD52" w:rsidR="00036450" w:rsidRPr="00036450" w:rsidRDefault="009E20CD" w:rsidP="00B359E4">
            <w:pPr>
              <w:pStyle w:val="Heading4"/>
            </w:pPr>
            <w:r>
              <w:t>Bright future sr. sec school</w:t>
            </w:r>
          </w:p>
          <w:p w14:paraId="0B0946C0" w14:textId="44D6399D" w:rsidR="00036450" w:rsidRDefault="009E20CD" w:rsidP="00B359E4">
            <w:pPr>
              <w:pStyle w:val="Date"/>
            </w:pPr>
            <w:r>
              <w:t>10</w:t>
            </w:r>
            <w:r w:rsidRPr="009E20CD">
              <w:rPr>
                <w:vertAlign w:val="superscript"/>
              </w:rPr>
              <w:t>th</w:t>
            </w:r>
            <w:r>
              <w:t xml:space="preserve"> from 2019 -2020 with RBSE (s</w:t>
            </w:r>
            <w:r w:rsidR="00A274E4">
              <w:t>cored 72.34%</w:t>
            </w:r>
            <w:r>
              <w:t>)</w:t>
            </w:r>
          </w:p>
          <w:p w14:paraId="7DEBEE6A" w14:textId="26E314C5" w:rsidR="004D3011" w:rsidRDefault="009E20CD" w:rsidP="00036450">
            <w:r>
              <w:t>12</w:t>
            </w:r>
            <w:r w:rsidRPr="009E20CD">
              <w:rPr>
                <w:vertAlign w:val="superscript"/>
              </w:rPr>
              <w:t>th</w:t>
            </w:r>
            <w:r>
              <w:t xml:space="preserve"> from 2021-2022 with RBSE (scored 80.4%).</w:t>
            </w:r>
          </w:p>
          <w:p w14:paraId="5F266153" w14:textId="77777777" w:rsidR="00036450" w:rsidRDefault="00036450" w:rsidP="00036450"/>
          <w:sdt>
            <w:sdtPr>
              <w:id w:val="1001553383"/>
              <w:placeholder>
                <w:docPart w:val="5FFC53AB42E34B66B89570EB4883870F"/>
              </w:placeholder>
              <w:temporary/>
              <w:showingPlcHdr/>
              <w15:appearance w15:val="hidden"/>
            </w:sdtPr>
            <w:sdtContent>
              <w:p w14:paraId="3EED5520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31E77A7A" w14:textId="0901F0CA" w:rsidR="00036450" w:rsidRDefault="00A274E4" w:rsidP="00B359E4">
            <w:pPr>
              <w:pStyle w:val="Heading4"/>
            </w:pPr>
            <w:r>
              <w:t xml:space="preserve">Projects </w:t>
            </w:r>
          </w:p>
          <w:p w14:paraId="697AC6AC" w14:textId="668BBFC5" w:rsidR="00A274E4" w:rsidRDefault="00A274E4" w:rsidP="00A274E4">
            <w:r>
              <w:t xml:space="preserve">I’ve done many projects during my college degree as a work </w:t>
            </w:r>
          </w:p>
          <w:p w14:paraId="784DAACD" w14:textId="650E5DC7" w:rsidR="00A274E4" w:rsidRDefault="00A274E4" w:rsidP="00A274E4">
            <w:r>
              <w:t xml:space="preserve">My projects are related </w:t>
            </w:r>
            <w:proofErr w:type="gramStart"/>
            <w:r>
              <w:t>to :</w:t>
            </w:r>
            <w:proofErr w:type="gramEnd"/>
            <w:r>
              <w:t>-</w:t>
            </w:r>
          </w:p>
          <w:p w14:paraId="27325232" w14:textId="18EB1DD4" w:rsidR="00A274E4" w:rsidRDefault="00A274E4" w:rsidP="00A274E4">
            <w:pPr>
              <w:rPr>
                <w:b/>
                <w:bCs/>
              </w:rPr>
            </w:pPr>
            <w:r w:rsidRPr="00A274E4">
              <w:rPr>
                <w:b/>
                <w:bCs/>
              </w:rPr>
              <w:t>Website development</w:t>
            </w:r>
          </w:p>
          <w:p w14:paraId="5B005D1E" w14:textId="3C36F7C6" w:rsidR="00A274E4" w:rsidRPr="00A274E4" w:rsidRDefault="00A274E4" w:rsidP="00A274E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UI Designing </w:t>
            </w:r>
          </w:p>
          <w:sdt>
            <w:sdtPr>
              <w:id w:val="1669594239"/>
              <w:placeholder>
                <w:docPart w:val="7EDA14FB4DF94661B683D4929846B1D8"/>
              </w:placeholder>
              <w:temporary/>
              <w:showingPlcHdr/>
              <w15:appearance w15:val="hidden"/>
            </w:sdtPr>
            <w:sdtContent>
              <w:p w14:paraId="3E4228F8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7393087A" w14:textId="77777777" w:rsidR="00036450" w:rsidRPr="00C73FF7" w:rsidRDefault="00E51FF2" w:rsidP="004D3011">
            <w:pPr>
              <w:rPr>
                <w:b/>
                <w:bCs/>
                <w:noProof/>
                <w:color w:val="000000" w:themeColor="text1"/>
              </w:rPr>
            </w:pPr>
            <w:r w:rsidRPr="00C73FF7">
              <w:rPr>
                <w:b/>
                <w:bCs/>
                <w:noProof/>
                <w:color w:val="000000" w:themeColor="text1"/>
              </w:rPr>
              <w:t>C/C++</w:t>
            </w:r>
          </w:p>
          <w:p w14:paraId="53AB406C" w14:textId="77777777" w:rsidR="00E51FF2" w:rsidRPr="00C73FF7" w:rsidRDefault="00E04ECC" w:rsidP="004D3011">
            <w:pPr>
              <w:rPr>
                <w:b/>
                <w:bCs/>
                <w:noProof/>
                <w:color w:val="000000" w:themeColor="text1"/>
              </w:rPr>
            </w:pPr>
            <w:r w:rsidRPr="00C73FF7">
              <w:rPr>
                <w:b/>
                <w:bCs/>
                <w:noProof/>
                <w:color w:val="000000" w:themeColor="text1"/>
              </w:rPr>
              <w:t>DSA</w:t>
            </w:r>
          </w:p>
          <w:p w14:paraId="79DF7DCE" w14:textId="7B725E37" w:rsidR="00E04ECC" w:rsidRPr="00C73FF7" w:rsidRDefault="00E04ECC" w:rsidP="004D3011">
            <w:pPr>
              <w:rPr>
                <w:b/>
                <w:bCs/>
                <w:noProof/>
                <w:color w:val="000000" w:themeColor="text1"/>
              </w:rPr>
            </w:pPr>
            <w:r w:rsidRPr="00C73FF7">
              <w:rPr>
                <w:b/>
                <w:bCs/>
                <w:noProof/>
                <w:color w:val="000000" w:themeColor="text1"/>
              </w:rPr>
              <w:t>HTML/CSS/JA</w:t>
            </w:r>
            <w:r w:rsidR="00DE3C0C" w:rsidRPr="00C73FF7">
              <w:rPr>
                <w:b/>
                <w:bCs/>
                <w:noProof/>
                <w:color w:val="000000" w:themeColor="text1"/>
              </w:rPr>
              <w:t>VASCRIPT</w:t>
            </w:r>
          </w:p>
          <w:p w14:paraId="35BC14CD" w14:textId="77777777" w:rsidR="008F2309" w:rsidRPr="00C73FF7" w:rsidRDefault="006F56B9" w:rsidP="004D3011">
            <w:pPr>
              <w:rPr>
                <w:b/>
                <w:bCs/>
                <w:color w:val="FF0000"/>
              </w:rPr>
            </w:pPr>
            <w:r w:rsidRPr="00C73FF7">
              <w:rPr>
                <w:b/>
                <w:bCs/>
                <w:noProof/>
                <w:color w:val="000000" w:themeColor="text1"/>
              </w:rPr>
              <w:t>Graphic Designing</w:t>
            </w:r>
          </w:p>
          <w:p w14:paraId="0BF175E5" w14:textId="59007DEA" w:rsidR="00E04ECC" w:rsidRPr="00C73FF7" w:rsidRDefault="001415A5" w:rsidP="004D3011">
            <w:pPr>
              <w:rPr>
                <w:b/>
                <w:bCs/>
                <w:noProof/>
                <w:color w:val="000000" w:themeColor="text1"/>
              </w:rPr>
            </w:pPr>
            <w:r w:rsidRPr="00C73FF7">
              <w:rPr>
                <w:b/>
                <w:bCs/>
                <w:noProof/>
                <w:color w:val="000000" w:themeColor="text1"/>
              </w:rPr>
              <w:t>Video</w:t>
            </w:r>
            <w:r w:rsidR="006E6C32" w:rsidRPr="00C73FF7">
              <w:rPr>
                <w:b/>
                <w:bCs/>
                <w:noProof/>
                <w:color w:val="000000" w:themeColor="text1"/>
              </w:rPr>
              <w:t xml:space="preserve">/Photo </w:t>
            </w:r>
            <w:r w:rsidRPr="00C73FF7">
              <w:rPr>
                <w:b/>
                <w:bCs/>
                <w:noProof/>
                <w:color w:val="000000" w:themeColor="text1"/>
              </w:rPr>
              <w:t>Editing</w:t>
            </w:r>
          </w:p>
          <w:p w14:paraId="1CC531EC" w14:textId="7A317AB3" w:rsidR="006E6C32" w:rsidRPr="00C73FF7" w:rsidRDefault="006E6C32" w:rsidP="004D3011">
            <w:pPr>
              <w:rPr>
                <w:b/>
                <w:bCs/>
                <w:noProof/>
                <w:color w:val="000000" w:themeColor="text1"/>
              </w:rPr>
            </w:pPr>
            <w:r w:rsidRPr="00C73FF7">
              <w:rPr>
                <w:b/>
                <w:bCs/>
                <w:noProof/>
                <w:color w:val="000000" w:themeColor="text1"/>
              </w:rPr>
              <w:t>Communication skills</w:t>
            </w:r>
          </w:p>
          <w:p w14:paraId="211FFB22" w14:textId="77777777" w:rsidR="007C45FF" w:rsidRPr="00C73FF7" w:rsidRDefault="007C45FF" w:rsidP="004D3011">
            <w:pPr>
              <w:rPr>
                <w:b/>
                <w:bCs/>
                <w:noProof/>
                <w:color w:val="000000" w:themeColor="text1"/>
              </w:rPr>
            </w:pPr>
          </w:p>
          <w:p w14:paraId="7CCDDF08" w14:textId="77777777" w:rsidR="007C45FF" w:rsidRDefault="007C45FF" w:rsidP="004D3011">
            <w:pPr>
              <w:rPr>
                <w:b/>
                <w:bCs/>
                <w:noProof/>
                <w:color w:val="000000" w:themeColor="text1"/>
              </w:rPr>
            </w:pPr>
          </w:p>
          <w:p w14:paraId="0B2A79E1" w14:textId="55F29588" w:rsidR="00B3528A" w:rsidRPr="00865784" w:rsidRDefault="00B3528A" w:rsidP="004D3011">
            <w:pPr>
              <w:rPr>
                <w:noProof/>
                <w:color w:val="000000" w:themeColor="text1"/>
                <w:szCs w:val="18"/>
              </w:rPr>
            </w:pPr>
          </w:p>
        </w:tc>
      </w:tr>
    </w:tbl>
    <w:p w14:paraId="45932EE0" w14:textId="77777777" w:rsidR="000E652C" w:rsidRDefault="000E652C" w:rsidP="000C45FF">
      <w:pPr>
        <w:tabs>
          <w:tab w:val="left" w:pos="990"/>
        </w:tabs>
      </w:pPr>
    </w:p>
    <w:sectPr w:rsidR="000E652C" w:rsidSect="009028F2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2C2851" w14:textId="77777777" w:rsidR="009028F2" w:rsidRDefault="009028F2" w:rsidP="000C45FF">
      <w:r>
        <w:separator/>
      </w:r>
    </w:p>
  </w:endnote>
  <w:endnote w:type="continuationSeparator" w:id="0">
    <w:p w14:paraId="355ABF08" w14:textId="77777777" w:rsidR="009028F2" w:rsidRDefault="009028F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34DB1B" w14:textId="77777777" w:rsidR="009028F2" w:rsidRDefault="009028F2" w:rsidP="000C45FF">
      <w:r>
        <w:separator/>
      </w:r>
    </w:p>
  </w:footnote>
  <w:footnote w:type="continuationSeparator" w:id="0">
    <w:p w14:paraId="78A325F0" w14:textId="77777777" w:rsidR="009028F2" w:rsidRDefault="009028F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E093AD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BE07AB8" wp14:editId="4DD0D14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6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0CD"/>
    <w:rsid w:val="000109C8"/>
    <w:rsid w:val="00026CE5"/>
    <w:rsid w:val="00036450"/>
    <w:rsid w:val="000909C5"/>
    <w:rsid w:val="00094499"/>
    <w:rsid w:val="000C45FF"/>
    <w:rsid w:val="000E3FD1"/>
    <w:rsid w:val="000E652C"/>
    <w:rsid w:val="00112054"/>
    <w:rsid w:val="001317D8"/>
    <w:rsid w:val="001415A5"/>
    <w:rsid w:val="00142C1B"/>
    <w:rsid w:val="001525E1"/>
    <w:rsid w:val="00180329"/>
    <w:rsid w:val="0019001F"/>
    <w:rsid w:val="001A74A5"/>
    <w:rsid w:val="001B2ABD"/>
    <w:rsid w:val="001E0391"/>
    <w:rsid w:val="001E1759"/>
    <w:rsid w:val="001F1ECC"/>
    <w:rsid w:val="0020463D"/>
    <w:rsid w:val="002400EB"/>
    <w:rsid w:val="002556FE"/>
    <w:rsid w:val="00256CF7"/>
    <w:rsid w:val="00272C2E"/>
    <w:rsid w:val="002742F6"/>
    <w:rsid w:val="00281FD5"/>
    <w:rsid w:val="00287CE6"/>
    <w:rsid w:val="0030481B"/>
    <w:rsid w:val="003156FC"/>
    <w:rsid w:val="003254B5"/>
    <w:rsid w:val="00355102"/>
    <w:rsid w:val="0037121F"/>
    <w:rsid w:val="003910D8"/>
    <w:rsid w:val="003A6B7D"/>
    <w:rsid w:val="003B06CA"/>
    <w:rsid w:val="003B1413"/>
    <w:rsid w:val="003F66C5"/>
    <w:rsid w:val="004071FC"/>
    <w:rsid w:val="0042672C"/>
    <w:rsid w:val="004317E1"/>
    <w:rsid w:val="00445947"/>
    <w:rsid w:val="00447F30"/>
    <w:rsid w:val="004813B3"/>
    <w:rsid w:val="00491710"/>
    <w:rsid w:val="00496591"/>
    <w:rsid w:val="004C63E4"/>
    <w:rsid w:val="004D28E8"/>
    <w:rsid w:val="004D3011"/>
    <w:rsid w:val="00502709"/>
    <w:rsid w:val="005262AC"/>
    <w:rsid w:val="005542B2"/>
    <w:rsid w:val="00556403"/>
    <w:rsid w:val="005C43C8"/>
    <w:rsid w:val="005E39D5"/>
    <w:rsid w:val="00600670"/>
    <w:rsid w:val="00615574"/>
    <w:rsid w:val="0062123A"/>
    <w:rsid w:val="006329B2"/>
    <w:rsid w:val="006413A2"/>
    <w:rsid w:val="00646E75"/>
    <w:rsid w:val="006771D0"/>
    <w:rsid w:val="0068389C"/>
    <w:rsid w:val="006C1952"/>
    <w:rsid w:val="006E6C32"/>
    <w:rsid w:val="006F56B9"/>
    <w:rsid w:val="00715FCB"/>
    <w:rsid w:val="00743101"/>
    <w:rsid w:val="00764C9F"/>
    <w:rsid w:val="007775E1"/>
    <w:rsid w:val="00780D65"/>
    <w:rsid w:val="007867A0"/>
    <w:rsid w:val="0079164A"/>
    <w:rsid w:val="007927F5"/>
    <w:rsid w:val="007A7D40"/>
    <w:rsid w:val="007C45FF"/>
    <w:rsid w:val="007D3B64"/>
    <w:rsid w:val="00802CA0"/>
    <w:rsid w:val="00820C05"/>
    <w:rsid w:val="008432B4"/>
    <w:rsid w:val="00851B8C"/>
    <w:rsid w:val="00865784"/>
    <w:rsid w:val="00897413"/>
    <w:rsid w:val="008D6396"/>
    <w:rsid w:val="008D6ABA"/>
    <w:rsid w:val="008F2309"/>
    <w:rsid w:val="009028F2"/>
    <w:rsid w:val="00915F8B"/>
    <w:rsid w:val="00924FAB"/>
    <w:rsid w:val="009260CD"/>
    <w:rsid w:val="00940A66"/>
    <w:rsid w:val="00952C25"/>
    <w:rsid w:val="00991598"/>
    <w:rsid w:val="009E20CD"/>
    <w:rsid w:val="00A2118D"/>
    <w:rsid w:val="00A211B9"/>
    <w:rsid w:val="00A274E4"/>
    <w:rsid w:val="00A33F7D"/>
    <w:rsid w:val="00A81E65"/>
    <w:rsid w:val="00AD0A50"/>
    <w:rsid w:val="00AD76E2"/>
    <w:rsid w:val="00B20152"/>
    <w:rsid w:val="00B3528A"/>
    <w:rsid w:val="00B359E4"/>
    <w:rsid w:val="00B50DC0"/>
    <w:rsid w:val="00B57D98"/>
    <w:rsid w:val="00B70850"/>
    <w:rsid w:val="00BC52C0"/>
    <w:rsid w:val="00C066B6"/>
    <w:rsid w:val="00C215AE"/>
    <w:rsid w:val="00C24D61"/>
    <w:rsid w:val="00C37BA1"/>
    <w:rsid w:val="00C4674C"/>
    <w:rsid w:val="00C506CF"/>
    <w:rsid w:val="00C72BED"/>
    <w:rsid w:val="00C73FF7"/>
    <w:rsid w:val="00C811E5"/>
    <w:rsid w:val="00C9578B"/>
    <w:rsid w:val="00CB0055"/>
    <w:rsid w:val="00D2522B"/>
    <w:rsid w:val="00D422DE"/>
    <w:rsid w:val="00D44D9E"/>
    <w:rsid w:val="00D47596"/>
    <w:rsid w:val="00D5459D"/>
    <w:rsid w:val="00D73226"/>
    <w:rsid w:val="00DA1F4D"/>
    <w:rsid w:val="00DA256C"/>
    <w:rsid w:val="00DD172A"/>
    <w:rsid w:val="00DE3C0C"/>
    <w:rsid w:val="00E04ECC"/>
    <w:rsid w:val="00E25A26"/>
    <w:rsid w:val="00E4381A"/>
    <w:rsid w:val="00E51FF2"/>
    <w:rsid w:val="00E55D74"/>
    <w:rsid w:val="00E712D1"/>
    <w:rsid w:val="00EA16CE"/>
    <w:rsid w:val="00EC3BA1"/>
    <w:rsid w:val="00EE09B1"/>
    <w:rsid w:val="00F34590"/>
    <w:rsid w:val="00F60274"/>
    <w:rsid w:val="00F67E0C"/>
    <w:rsid w:val="00F77FB9"/>
    <w:rsid w:val="00FA2C8B"/>
    <w:rsid w:val="00FA32EF"/>
    <w:rsid w:val="00FB068F"/>
    <w:rsid w:val="00FE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490C2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D3049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124163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0D3049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0D3049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398E98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0D3049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US%7b8731ADA9-7712-4AF7-9E57-5911B5198E74%7d\%7b8D97E2DA-D524-41FD-A30C-CEC7E3862CF1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8A760CACA4245D29A2D0CF46650D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564A8-7398-40AE-8F0E-CF3B1B7724B4}"/>
      </w:docPartPr>
      <w:docPartBody>
        <w:p w:rsidR="00102BF0" w:rsidRDefault="00000000">
          <w:pPr>
            <w:pStyle w:val="58A760CACA4245D29A2D0CF46650D65F"/>
          </w:pPr>
          <w:r w:rsidRPr="00D5459D">
            <w:t>Profile</w:t>
          </w:r>
        </w:p>
      </w:docPartBody>
    </w:docPart>
    <w:docPart>
      <w:docPartPr>
        <w:name w:val="2681BC0608884C2A8B73F79586DF0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0EFA5-C7DB-4352-852B-744499155798}"/>
      </w:docPartPr>
      <w:docPartBody>
        <w:p w:rsidR="00102BF0" w:rsidRDefault="00000000">
          <w:pPr>
            <w:pStyle w:val="2681BC0608884C2A8B73F79586DF0147"/>
          </w:pPr>
          <w:r w:rsidRPr="00CB0055">
            <w:t>Contact</w:t>
          </w:r>
        </w:p>
      </w:docPartBody>
    </w:docPart>
    <w:docPart>
      <w:docPartPr>
        <w:name w:val="4C908768AE39425DA8B0E4C32E6DF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DB8D1-C71B-409D-B6CD-44EDF2E756D0}"/>
      </w:docPartPr>
      <w:docPartBody>
        <w:p w:rsidR="00102BF0" w:rsidRDefault="00000000">
          <w:pPr>
            <w:pStyle w:val="4C908768AE39425DA8B0E4C32E6DFAA8"/>
          </w:pPr>
          <w:r w:rsidRPr="004D3011">
            <w:t>PHONE:</w:t>
          </w:r>
        </w:p>
      </w:docPartBody>
    </w:docPart>
    <w:docPart>
      <w:docPartPr>
        <w:name w:val="FAD99AF8D2B64AB9821A1E9BD32926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A689B-A50D-418F-906E-A54709F9301E}"/>
      </w:docPartPr>
      <w:docPartBody>
        <w:p w:rsidR="00102BF0" w:rsidRDefault="00000000">
          <w:pPr>
            <w:pStyle w:val="FAD99AF8D2B64AB9821A1E9BD32926F4"/>
          </w:pPr>
          <w:r w:rsidRPr="004D3011">
            <w:t>EMAIL:</w:t>
          </w:r>
        </w:p>
      </w:docPartBody>
    </w:docPart>
    <w:docPart>
      <w:docPartPr>
        <w:name w:val="3219D12D9586432382D087211E4C4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84478-0C32-41D9-AA2B-7520AB82FBB5}"/>
      </w:docPartPr>
      <w:docPartBody>
        <w:p w:rsidR="00102BF0" w:rsidRDefault="00000000">
          <w:pPr>
            <w:pStyle w:val="3219D12D9586432382D087211E4C4DAC"/>
          </w:pPr>
          <w:r w:rsidRPr="00CB0055">
            <w:t>Hobbies</w:t>
          </w:r>
        </w:p>
      </w:docPartBody>
    </w:docPart>
    <w:docPart>
      <w:docPartPr>
        <w:name w:val="42A6A11B584244C797F613BB0455B5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BB862-22CC-4687-A298-6BD8110D840F}"/>
      </w:docPartPr>
      <w:docPartBody>
        <w:p w:rsidR="00102BF0" w:rsidRDefault="00000000">
          <w:pPr>
            <w:pStyle w:val="42A6A11B584244C797F613BB0455B5A1"/>
          </w:pPr>
          <w:r w:rsidRPr="00036450">
            <w:t>EDUCATION</w:t>
          </w:r>
        </w:p>
      </w:docPartBody>
    </w:docPart>
    <w:docPart>
      <w:docPartPr>
        <w:name w:val="5FFC53AB42E34B66B89570EB48838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293C1-B8EF-49BD-9A7A-CC37E9AD9FE0}"/>
      </w:docPartPr>
      <w:docPartBody>
        <w:p w:rsidR="00102BF0" w:rsidRDefault="00000000">
          <w:pPr>
            <w:pStyle w:val="5FFC53AB42E34B66B89570EB4883870F"/>
          </w:pPr>
          <w:r w:rsidRPr="00036450">
            <w:t>WORK EXPERIENCE</w:t>
          </w:r>
        </w:p>
      </w:docPartBody>
    </w:docPart>
    <w:docPart>
      <w:docPartPr>
        <w:name w:val="7EDA14FB4DF94661B683D4929846B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C82D8-2336-4CB5-BEE0-BAB833D4A65D}"/>
      </w:docPartPr>
      <w:docPartBody>
        <w:p w:rsidR="00102BF0" w:rsidRDefault="00000000">
          <w:pPr>
            <w:pStyle w:val="7EDA14FB4DF94661B683D4929846B1D8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CB"/>
    <w:rsid w:val="00102BF0"/>
    <w:rsid w:val="002C0ECB"/>
    <w:rsid w:val="0053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A760CACA4245D29A2D0CF46650D65F">
    <w:name w:val="58A760CACA4245D29A2D0CF46650D65F"/>
  </w:style>
  <w:style w:type="paragraph" w:customStyle="1" w:styleId="2681BC0608884C2A8B73F79586DF0147">
    <w:name w:val="2681BC0608884C2A8B73F79586DF0147"/>
  </w:style>
  <w:style w:type="paragraph" w:customStyle="1" w:styleId="4C908768AE39425DA8B0E4C32E6DFAA8">
    <w:name w:val="4C908768AE39425DA8B0E4C32E6DFAA8"/>
  </w:style>
  <w:style w:type="paragraph" w:customStyle="1" w:styleId="FAD99AF8D2B64AB9821A1E9BD32926F4">
    <w:name w:val="FAD99AF8D2B64AB9821A1E9BD32926F4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3219D12D9586432382D087211E4C4DAC">
    <w:name w:val="3219D12D9586432382D087211E4C4DAC"/>
  </w:style>
  <w:style w:type="paragraph" w:customStyle="1" w:styleId="42A6A11B584244C797F613BB0455B5A1">
    <w:name w:val="42A6A11B584244C797F613BB0455B5A1"/>
  </w:style>
  <w:style w:type="paragraph" w:customStyle="1" w:styleId="5FFC53AB42E34B66B89570EB4883870F">
    <w:name w:val="5FFC53AB42E34B66B89570EB4883870F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paragraph" w:customStyle="1" w:styleId="7EDA14FB4DF94661B683D4929846B1D8">
    <w:name w:val="7EDA14FB4DF94661B683D4929846B1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124163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265F65"/>
      </a:hlink>
      <a:folHlink>
        <a:srgbClr val="3C464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{8D97E2DA-D524-41FD-A30C-CEC7E3862CF1}tf00546271_win32</Template>
  <TotalTime>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2024-05-02T16:20:00Z</dcterms:created>
  <dcterms:modified xsi:type="dcterms:W3CDTF">2024-05-03T15:08:00Z</dcterms:modified>
</cp:coreProperties>
</file>